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CC5A" w14:textId="77777777" w:rsidR="00D077E9" w:rsidRDefault="00D077E9" w:rsidP="00506DFE">
      <w:pPr>
        <w:pStyle w:val="Conten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662B0" wp14:editId="4634CF0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F0B4CE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46767F7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F8331C" wp14:editId="36CDB002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79A69" w14:textId="4CFF1FA8" w:rsidR="00D077E9" w:rsidRPr="00D86945" w:rsidRDefault="00A04C63" w:rsidP="00D077E9">
                                  <w:pPr>
                                    <w:pStyle w:val="Title"/>
                                  </w:pPr>
                                  <w:r>
                                    <w:t>Project Proposal</w:t>
                                  </w:r>
                                </w:p>
                                <w:p w14:paraId="4A5B7FE4" w14:textId="77777777" w:rsidR="00D077E9" w:rsidRPr="00D86945" w:rsidRDefault="00D077E9" w:rsidP="00D077E9">
                                  <w:pPr>
                                    <w:pStyle w:val="Title"/>
                                    <w:spacing w:after="0"/>
                                  </w:pPr>
                                  <w:r w:rsidRPr="00D86945"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F833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40279A69" w14:textId="4CFF1FA8" w:rsidR="00D077E9" w:rsidRPr="00D86945" w:rsidRDefault="00A04C63" w:rsidP="00D077E9">
                            <w:pPr>
                              <w:pStyle w:val="Title"/>
                            </w:pPr>
                            <w:r>
                              <w:t>Project Proposal</w:t>
                            </w:r>
                          </w:p>
                          <w:p w14:paraId="4A5B7FE4" w14:textId="77777777" w:rsidR="00D077E9" w:rsidRPr="00D86945" w:rsidRDefault="00D077E9" w:rsidP="00D077E9">
                            <w:pPr>
                              <w:pStyle w:val="Title"/>
                              <w:spacing w:after="0"/>
                            </w:pPr>
                            <w:r w:rsidRPr="00D86945"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E0C75A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E619DE" wp14:editId="157B04A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07175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DBA68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F93338E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53AAC77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9FCB96B49FDB4F5BB68287E272464847"/>
              </w:placeholder>
              <w15:appearance w15:val="hidden"/>
            </w:sdtPr>
            <w:sdtEndPr/>
            <w:sdtContent>
              <w:p w14:paraId="5E55104E" w14:textId="1D586768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D5E8A">
                  <w:rPr>
                    <w:rStyle w:val="SubtitleChar"/>
                    <w:b w:val="0"/>
                    <w:noProof/>
                  </w:rPr>
                  <w:t>March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 w:rsidR="00A04C63">
                  <w:rPr>
                    <w:rStyle w:val="SubtitleChar"/>
                    <w:b w:val="0"/>
                  </w:rPr>
                  <w:t>, 2019</w:t>
                </w:r>
              </w:p>
            </w:sdtContent>
          </w:sdt>
          <w:p w14:paraId="005F692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B6E84EA" wp14:editId="49EDBD5B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0BFB7D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67522827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0522AA1" w14:textId="77777777" w:rsidR="00AD7B17" w:rsidRDefault="00AD7B17" w:rsidP="00D077E9">
            <w:r>
              <w:t>Lauren Gama</w:t>
            </w:r>
            <w:r w:rsidR="00A04C63" w:rsidRPr="00A04C63">
              <w:t xml:space="preserve"> </w:t>
            </w:r>
            <w:proofErr w:type="gramStart"/>
            <w:r w:rsidR="00A04C63">
              <w:t xml:space="preserve">/  </w:t>
            </w:r>
            <w:proofErr w:type="spellStart"/>
            <w:r>
              <w:t>Myke</w:t>
            </w:r>
            <w:proofErr w:type="spellEnd"/>
            <w:proofErr w:type="gramEnd"/>
            <w:r>
              <w:t xml:space="preserve"> London / </w:t>
            </w:r>
          </w:p>
          <w:p w14:paraId="0F653168" w14:textId="46C8CA0E" w:rsidR="00D077E9" w:rsidRDefault="00AD7B17" w:rsidP="00D077E9">
            <w:r>
              <w:t xml:space="preserve">Kevin </w:t>
            </w:r>
            <w:proofErr w:type="spellStart"/>
            <w:r>
              <w:t>Menz</w:t>
            </w:r>
            <w:proofErr w:type="spellEnd"/>
            <w:r>
              <w:t xml:space="preserve">/ Tom </w:t>
            </w:r>
            <w:proofErr w:type="spellStart"/>
            <w:r>
              <w:t>Shaheen</w:t>
            </w:r>
            <w:proofErr w:type="spellEnd"/>
            <w:r w:rsidR="00A04C63">
              <w:t xml:space="preserve"> / </w:t>
            </w:r>
            <w:r>
              <w:t>E</w:t>
            </w:r>
            <w:r w:rsidR="00A04C63">
              <w:t>mily Coffield</w:t>
            </w:r>
          </w:p>
          <w:p w14:paraId="38252CF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6F71591" w14:textId="2DEA4942" w:rsidR="00D077E9" w:rsidRDefault="00D077E9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71334" wp14:editId="1009230D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952D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42CAC98" wp14:editId="60E6004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E95D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40032854" w14:textId="509FB012" w:rsidR="00D077E9" w:rsidRDefault="0076378B" w:rsidP="00D077E9">
      <w:pPr>
        <w:pStyle w:val="Heading1"/>
      </w:pPr>
      <w:r>
        <w:lastRenderedPageBreak/>
        <w:t>Abstract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66EE6719" w14:textId="77777777" w:rsidTr="00DF027C">
        <w:trPr>
          <w:trHeight w:val="3546"/>
        </w:trPr>
        <w:tc>
          <w:tcPr>
            <w:tcW w:w="9999" w:type="dxa"/>
          </w:tcPr>
          <w:p w14:paraId="542EF163" w14:textId="311D110B" w:rsidR="00D077E9" w:rsidRDefault="0076378B" w:rsidP="00DF027C">
            <w:pPr>
              <w:pStyle w:val="Heading2"/>
            </w:pPr>
            <w:r>
              <w:t>Purpose of Project</w:t>
            </w:r>
          </w:p>
          <w:p w14:paraId="74B4F8BF" w14:textId="56D8EA72" w:rsidR="00506DFE" w:rsidRDefault="006D5E8A" w:rsidP="00506DFE">
            <w:pPr>
              <w:pStyle w:val="Content"/>
            </w:pPr>
            <w:r>
              <w:t xml:space="preserve">We aim to </w:t>
            </w:r>
            <w:r w:rsidR="0038799C">
              <w:t>utilize</w:t>
            </w:r>
            <w:r>
              <w:t xml:space="preserve"> various machine learning and big data methodologies to predict </w:t>
            </w:r>
            <w:r w:rsidR="0038799C">
              <w:t>the accuracy of current</w:t>
            </w:r>
            <w:r>
              <w:t xml:space="preserve"> housing prices in Ames, </w:t>
            </w:r>
            <w:r w:rsidR="0038799C">
              <w:t>Iowa</w:t>
            </w:r>
            <w:r>
              <w:t>.</w:t>
            </w:r>
            <w:r w:rsidR="0038799C">
              <w:t xml:space="preserve"> The data illustrates various home features and includes sales price and we hope to create a model that can represent the prices that appear in the dataset. The purpose is to predict, given the features of the home, its estimated value. </w:t>
            </w:r>
          </w:p>
          <w:p w14:paraId="699B29BD" w14:textId="42AEF1D5" w:rsidR="00506DFE" w:rsidRPr="00506DFE" w:rsidRDefault="00506DFE" w:rsidP="00506DFE">
            <w:pPr>
              <w:pStyle w:val="Heading1"/>
            </w:pPr>
            <w:r>
              <w:t>Data</w:t>
            </w:r>
          </w:p>
          <w:p w14:paraId="3C930615" w14:textId="657B8783" w:rsidR="00DE2816" w:rsidRPr="004A4071" w:rsidRDefault="00E32F25" w:rsidP="004A4071">
            <w:pPr>
              <w:pStyle w:val="Heading3"/>
            </w:pPr>
            <w:hyperlink r:id="rId8" w:history="1">
              <w:r w:rsidR="0038799C">
                <w:rPr>
                  <w:rStyle w:val="Hyperlink"/>
                </w:rPr>
                <w:t>Ames Housing Data</w:t>
              </w:r>
              <w:r w:rsidR="00506DFE" w:rsidRPr="004A4071">
                <w:rPr>
                  <w:rStyle w:val="Hyperlink"/>
                  <w:color w:val="012639" w:themeColor="accent1" w:themeShade="7F"/>
                  <w:u w:val="none"/>
                </w:rPr>
                <w:t xml:space="preserve"> (Link)</w:t>
              </w:r>
            </w:hyperlink>
          </w:p>
          <w:p w14:paraId="190B70AD" w14:textId="21EDBCE0" w:rsidR="00DE2816" w:rsidRPr="00DE2816" w:rsidRDefault="00DE2816" w:rsidP="00DE2816"/>
        </w:tc>
      </w:tr>
    </w:tbl>
    <w:p w14:paraId="0B4DD01E" w14:textId="77777777" w:rsidR="00506DFE" w:rsidRDefault="00506DFE" w:rsidP="004A4071">
      <w:pPr>
        <w:pStyle w:val="Heading4"/>
      </w:pPr>
      <w:r>
        <w:t>Additional Information on Data</w:t>
      </w:r>
    </w:p>
    <w:p w14:paraId="4335BF61" w14:textId="1E70CD40" w:rsidR="00506DFE" w:rsidRDefault="00506DFE" w:rsidP="00506DFE">
      <w:pPr>
        <w:pStyle w:val="Content"/>
      </w:pPr>
      <w:r>
        <w:t xml:space="preserve">Years: </w:t>
      </w:r>
      <w:r w:rsidR="00881965">
        <w:t xml:space="preserve">2006 </w:t>
      </w:r>
      <w:r w:rsidR="002D781F">
        <w:t>–</w:t>
      </w:r>
      <w:r w:rsidR="00881965">
        <w:t xml:space="preserve"> 2010</w:t>
      </w:r>
    </w:p>
    <w:p w14:paraId="3C48D4B3" w14:textId="003B6939" w:rsidR="002D781F" w:rsidRDefault="002D781F" w:rsidP="00506DFE">
      <w:pPr>
        <w:pStyle w:val="Content"/>
      </w:pPr>
      <w:r>
        <w:t>Data type: CSV</w:t>
      </w:r>
    </w:p>
    <w:p w14:paraId="78389D99" w14:textId="06D3C94D" w:rsidR="00506DFE" w:rsidRDefault="002D781F" w:rsidP="00506DFE">
      <w:pPr>
        <w:pStyle w:val="Content"/>
      </w:pPr>
      <w:r>
        <w:t>Data</w:t>
      </w:r>
      <w:r w:rsidR="00506DFE">
        <w:t xml:space="preserve">: </w:t>
      </w:r>
      <w:r>
        <w:t>H</w:t>
      </w:r>
      <w:r w:rsidR="00506DFE">
        <w:t xml:space="preserve">as </w:t>
      </w:r>
      <w:r w:rsidR="00881965">
        <w:t>82 levels of data, mostly consisting of home features.</w:t>
      </w:r>
    </w:p>
    <w:p w14:paraId="6B1182EA" w14:textId="5817C831" w:rsidR="00506DFE" w:rsidRDefault="002D781F" w:rsidP="00506DFE">
      <w:pPr>
        <w:pStyle w:val="Heading1"/>
      </w:pPr>
      <w:r>
        <w:t>Required</w:t>
      </w:r>
    </w:p>
    <w:p w14:paraId="205C3875" w14:textId="2826B986" w:rsidR="002F4608" w:rsidRDefault="002F4608" w:rsidP="002F4608">
      <w:pPr>
        <w:pStyle w:val="Content"/>
        <w:numPr>
          <w:ilvl w:val="0"/>
          <w:numId w:val="1"/>
        </w:numPr>
      </w:pPr>
      <w:r>
        <w:t>P</w:t>
      </w:r>
      <w:r w:rsidR="002D781F">
        <w:t>ython P</w:t>
      </w:r>
      <w:r>
        <w:t>andas to clean and normalize data</w:t>
      </w:r>
    </w:p>
    <w:p w14:paraId="1C485450" w14:textId="5901C06A" w:rsidR="002D781F" w:rsidRDefault="002D781F" w:rsidP="002D781F">
      <w:pPr>
        <w:pStyle w:val="Content"/>
        <w:numPr>
          <w:ilvl w:val="0"/>
          <w:numId w:val="1"/>
        </w:numPr>
      </w:pPr>
      <w:proofErr w:type="spellStart"/>
      <w:r>
        <w:t>SciKit</w:t>
      </w:r>
      <w:proofErr w:type="spellEnd"/>
      <w:r>
        <w:t xml:space="preserve"> Learn</w:t>
      </w:r>
    </w:p>
    <w:p w14:paraId="1C08C08B" w14:textId="5319A0C5" w:rsidR="002F4608" w:rsidRDefault="002D781F" w:rsidP="00E167CE">
      <w:pPr>
        <w:pStyle w:val="Content"/>
        <w:numPr>
          <w:ilvl w:val="0"/>
          <w:numId w:val="1"/>
        </w:numPr>
      </w:pPr>
      <w:r>
        <w:t>Tableau</w:t>
      </w:r>
    </w:p>
    <w:p w14:paraId="2DA937D9" w14:textId="77777777" w:rsidR="002F4608" w:rsidRDefault="002F4608" w:rsidP="002F4608">
      <w:pPr>
        <w:pStyle w:val="Content"/>
      </w:pPr>
    </w:p>
    <w:p w14:paraId="5A0A0AC7" w14:textId="41318DD4" w:rsidR="0055597D" w:rsidRDefault="00506DFE" w:rsidP="002F4608">
      <w:pPr>
        <w:pStyle w:val="Heading1"/>
      </w:pPr>
      <w:r w:rsidRPr="002F4608">
        <w:t>GitHub Repo</w:t>
      </w:r>
    </w:p>
    <w:p w14:paraId="251ADC0D" w14:textId="01A90666" w:rsidR="002F4608" w:rsidRDefault="002D781F" w:rsidP="002F4608">
      <w:pPr>
        <w:pStyle w:val="Content"/>
      </w:pPr>
      <w:hyperlink r:id="rId9" w:history="1">
        <w:r w:rsidR="002F4608" w:rsidRPr="002D781F">
          <w:rPr>
            <w:rStyle w:val="Hyperlink"/>
          </w:rPr>
          <w:t>Click here.</w:t>
        </w:r>
      </w:hyperlink>
      <w:bookmarkStart w:id="0" w:name="_GoBack"/>
      <w:bookmarkEnd w:id="0"/>
    </w:p>
    <w:p w14:paraId="1651F294" w14:textId="09767841" w:rsidR="0055597D" w:rsidRPr="00506DFE" w:rsidRDefault="0055597D" w:rsidP="00D27516">
      <w:pPr>
        <w:pStyle w:val="Content"/>
      </w:pPr>
    </w:p>
    <w:sectPr w:rsidR="0055597D" w:rsidRPr="00506DFE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DE632" w14:textId="77777777" w:rsidR="00E32F25" w:rsidRDefault="00E32F25">
      <w:r>
        <w:separator/>
      </w:r>
    </w:p>
    <w:p w14:paraId="6795149B" w14:textId="77777777" w:rsidR="00E32F25" w:rsidRDefault="00E32F25"/>
  </w:endnote>
  <w:endnote w:type="continuationSeparator" w:id="0">
    <w:p w14:paraId="26630886" w14:textId="77777777" w:rsidR="00E32F25" w:rsidRDefault="00E32F25">
      <w:r>
        <w:continuationSeparator/>
      </w:r>
    </w:p>
    <w:p w14:paraId="404AC9A2" w14:textId="77777777" w:rsidR="00E32F25" w:rsidRDefault="00E32F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F138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0DAE8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807A0" w14:textId="77777777" w:rsidR="00E32F25" w:rsidRDefault="00E32F25">
      <w:r>
        <w:separator/>
      </w:r>
    </w:p>
    <w:p w14:paraId="2B3969C1" w14:textId="77777777" w:rsidR="00E32F25" w:rsidRDefault="00E32F25"/>
  </w:footnote>
  <w:footnote w:type="continuationSeparator" w:id="0">
    <w:p w14:paraId="55E10810" w14:textId="77777777" w:rsidR="00E32F25" w:rsidRDefault="00E32F25">
      <w:r>
        <w:continuationSeparator/>
      </w:r>
    </w:p>
    <w:p w14:paraId="34FF2BA0" w14:textId="77777777" w:rsidR="00E32F25" w:rsidRDefault="00E32F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66ABF67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37E576" w14:textId="77777777" w:rsidR="00D077E9" w:rsidRDefault="00D077E9">
          <w:pPr>
            <w:pStyle w:val="Header"/>
          </w:pPr>
        </w:p>
      </w:tc>
    </w:tr>
  </w:tbl>
  <w:p w14:paraId="183D9C9A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398C"/>
    <w:multiLevelType w:val="hybridMultilevel"/>
    <w:tmpl w:val="BDEA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63"/>
    <w:rsid w:val="0002482E"/>
    <w:rsid w:val="00050324"/>
    <w:rsid w:val="000770FE"/>
    <w:rsid w:val="000A0150"/>
    <w:rsid w:val="000E63C9"/>
    <w:rsid w:val="00130E9D"/>
    <w:rsid w:val="00150A6D"/>
    <w:rsid w:val="00185B35"/>
    <w:rsid w:val="001A17DD"/>
    <w:rsid w:val="001F2BC8"/>
    <w:rsid w:val="001F5F6B"/>
    <w:rsid w:val="00243EBC"/>
    <w:rsid w:val="00246A35"/>
    <w:rsid w:val="00284348"/>
    <w:rsid w:val="0029622E"/>
    <w:rsid w:val="002D781F"/>
    <w:rsid w:val="002F4608"/>
    <w:rsid w:val="002F51F5"/>
    <w:rsid w:val="00312137"/>
    <w:rsid w:val="00330359"/>
    <w:rsid w:val="0033762F"/>
    <w:rsid w:val="00366C7E"/>
    <w:rsid w:val="00384EA3"/>
    <w:rsid w:val="0038799C"/>
    <w:rsid w:val="003A39A1"/>
    <w:rsid w:val="003B1842"/>
    <w:rsid w:val="003C2191"/>
    <w:rsid w:val="003D3863"/>
    <w:rsid w:val="004110DE"/>
    <w:rsid w:val="0044085A"/>
    <w:rsid w:val="004A4071"/>
    <w:rsid w:val="004B21A5"/>
    <w:rsid w:val="005037F0"/>
    <w:rsid w:val="00506DFE"/>
    <w:rsid w:val="00516A86"/>
    <w:rsid w:val="005275F6"/>
    <w:rsid w:val="0055597D"/>
    <w:rsid w:val="00572102"/>
    <w:rsid w:val="005F1BB0"/>
    <w:rsid w:val="00617257"/>
    <w:rsid w:val="00656C4D"/>
    <w:rsid w:val="0066368B"/>
    <w:rsid w:val="006D5E8A"/>
    <w:rsid w:val="006E5716"/>
    <w:rsid w:val="007302B3"/>
    <w:rsid w:val="00730733"/>
    <w:rsid w:val="00730E3A"/>
    <w:rsid w:val="00736AAF"/>
    <w:rsid w:val="0076378B"/>
    <w:rsid w:val="00765B2A"/>
    <w:rsid w:val="00783A34"/>
    <w:rsid w:val="007C6B52"/>
    <w:rsid w:val="007D16C5"/>
    <w:rsid w:val="00826D3D"/>
    <w:rsid w:val="00837741"/>
    <w:rsid w:val="00862FE4"/>
    <w:rsid w:val="0086389A"/>
    <w:rsid w:val="0087605E"/>
    <w:rsid w:val="00881965"/>
    <w:rsid w:val="008B1FEE"/>
    <w:rsid w:val="008D6E56"/>
    <w:rsid w:val="008E478A"/>
    <w:rsid w:val="00903C32"/>
    <w:rsid w:val="0090429A"/>
    <w:rsid w:val="00916B16"/>
    <w:rsid w:val="009173B9"/>
    <w:rsid w:val="0093335D"/>
    <w:rsid w:val="0093613E"/>
    <w:rsid w:val="00943026"/>
    <w:rsid w:val="00966B81"/>
    <w:rsid w:val="009C7720"/>
    <w:rsid w:val="00A04C63"/>
    <w:rsid w:val="00A23AFA"/>
    <w:rsid w:val="00A31B3E"/>
    <w:rsid w:val="00A532F3"/>
    <w:rsid w:val="00A8489E"/>
    <w:rsid w:val="00AC29F3"/>
    <w:rsid w:val="00AD7B17"/>
    <w:rsid w:val="00B231E5"/>
    <w:rsid w:val="00C02B87"/>
    <w:rsid w:val="00C241EE"/>
    <w:rsid w:val="00C4086D"/>
    <w:rsid w:val="00CA1896"/>
    <w:rsid w:val="00CB5B28"/>
    <w:rsid w:val="00CF5371"/>
    <w:rsid w:val="00D0323A"/>
    <w:rsid w:val="00D0559F"/>
    <w:rsid w:val="00D077E9"/>
    <w:rsid w:val="00D27516"/>
    <w:rsid w:val="00D42CB7"/>
    <w:rsid w:val="00D5413D"/>
    <w:rsid w:val="00D570A9"/>
    <w:rsid w:val="00D70D02"/>
    <w:rsid w:val="00D770C7"/>
    <w:rsid w:val="00D86945"/>
    <w:rsid w:val="00D90290"/>
    <w:rsid w:val="00DB434C"/>
    <w:rsid w:val="00DD152F"/>
    <w:rsid w:val="00DD5D62"/>
    <w:rsid w:val="00DE213F"/>
    <w:rsid w:val="00DE2816"/>
    <w:rsid w:val="00DF027C"/>
    <w:rsid w:val="00E00A32"/>
    <w:rsid w:val="00E167CE"/>
    <w:rsid w:val="00E22ACD"/>
    <w:rsid w:val="00E32F25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AFF53"/>
  <w15:docId w15:val="{DDFA8B9F-6615-4735-8FD2-DE7EE7D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DE28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4A40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DE2816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81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5"/>
    <w:rsid w:val="00DE2816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NormalWeb">
    <w:name w:val="Normal (Web)"/>
    <w:basedOn w:val="Normal"/>
    <w:uiPriority w:val="99"/>
    <w:unhideWhenUsed/>
    <w:rsid w:val="005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4A4071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F4608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2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odofprogramming/ameshousin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ilyrcoffield/RutgersFinalProjec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ly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CB96B49FDB4F5BB68287E272464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44000-03F1-4B6E-AE89-4838821D65B3}"/>
      </w:docPartPr>
      <w:docPartBody>
        <w:p w:rsidR="006E396C" w:rsidRDefault="00E164A1">
          <w:pPr>
            <w:pStyle w:val="9FCB96B49FDB4F5BB68287E27246484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1"/>
    <w:rsid w:val="00324E96"/>
    <w:rsid w:val="00372C6D"/>
    <w:rsid w:val="006E396C"/>
    <w:rsid w:val="00E164A1"/>
    <w:rsid w:val="00E2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9FCB96B49FDB4F5BB68287E272464847">
    <w:name w:val="9FCB96B49FDB4F5BB68287E272464847"/>
  </w:style>
  <w:style w:type="paragraph" w:customStyle="1" w:styleId="D4D3A76D411A436EBDDF279212B067C4">
    <w:name w:val="D4D3A76D411A436EBDDF279212B067C4"/>
  </w:style>
  <w:style w:type="paragraph" w:customStyle="1" w:styleId="C943BD07548D4253AB0C4E3ED26D6770">
    <w:name w:val="C943BD07548D4253AB0C4E3ED26D6770"/>
  </w:style>
  <w:style w:type="paragraph" w:customStyle="1" w:styleId="63F0752547014196B8E665C52B695F2F">
    <w:name w:val="63F0752547014196B8E665C52B695F2F"/>
  </w:style>
  <w:style w:type="paragraph" w:customStyle="1" w:styleId="DB9A3CCE1F10464880FE02D9F94B5237">
    <w:name w:val="DB9A3CCE1F10464880FE02D9F94B5237"/>
  </w:style>
  <w:style w:type="paragraph" w:customStyle="1" w:styleId="F221EB4340DC4BFB8D5C90DE11013C15">
    <w:name w:val="F221EB4340DC4BFB8D5C90DE11013C15"/>
  </w:style>
  <w:style w:type="paragraph" w:customStyle="1" w:styleId="BC8F2B88313C43248CEC0E6F029400DF">
    <w:name w:val="BC8F2B88313C43248CEC0E6F029400DF"/>
  </w:style>
  <w:style w:type="paragraph" w:customStyle="1" w:styleId="8B4EB831777540668179598F9512DB75">
    <w:name w:val="8B4EB831777540668179598F9512D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113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Coffield</dc:creator>
  <cp:keywords/>
  <cp:lastModifiedBy>Emily Coffield</cp:lastModifiedBy>
  <cp:revision>6</cp:revision>
  <cp:lastPrinted>2006-08-01T17:47:00Z</cp:lastPrinted>
  <dcterms:created xsi:type="dcterms:W3CDTF">2019-03-08T01:07:00Z</dcterms:created>
  <dcterms:modified xsi:type="dcterms:W3CDTF">2019-03-09T16:41:00Z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